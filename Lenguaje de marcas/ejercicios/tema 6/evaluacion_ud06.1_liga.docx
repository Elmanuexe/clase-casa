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BE0CC5" w:rsidP="008616BA">
      <w:pPr>
        <w:pStyle w:val="Encabezado"/>
        <w:jc w:val="center"/>
        <w:outlineLvl w:val="0"/>
        <w:rPr>
          <w:b/>
          <w:bCs/>
        </w:rPr>
      </w:pPr>
      <w:r w:rsidRPr="00BE0CC5">
        <w:rPr>
          <w:b/>
          <w:bCs/>
        </w:rPr>
        <w:t xml:space="preserve">UNIDAD </w:t>
      </w:r>
      <w:r w:rsidR="00AE4FBD">
        <w:rPr>
          <w:b/>
          <w:bCs/>
        </w:rPr>
        <w:t>6</w:t>
      </w:r>
      <w:r w:rsidR="000E3C4F">
        <w:rPr>
          <w:b/>
          <w:bCs/>
        </w:rPr>
        <w:t>.1</w:t>
      </w:r>
      <w:r w:rsidRPr="00BE0CC5">
        <w:rPr>
          <w:b/>
          <w:bCs/>
        </w:rPr>
        <w:t xml:space="preserve">. </w:t>
      </w:r>
      <w:r w:rsidR="00AE4FBD">
        <w:rPr>
          <w:b/>
          <w:bCs/>
        </w:rPr>
        <w:t>Tablas</w:t>
      </w:r>
      <w:r w:rsidR="00152FEA">
        <w:rPr>
          <w:b/>
          <w:bCs/>
        </w:rPr>
        <w:t>.</w:t>
      </w:r>
      <w:r w:rsidRPr="00BE0CC5">
        <w:rPr>
          <w:b/>
          <w:bCs/>
        </w:rPr>
        <w:t xml:space="preserve"> </w:t>
      </w:r>
      <w:r w:rsidR="000E3C4F">
        <w:rPr>
          <w:b/>
          <w:bCs/>
        </w:rPr>
        <w:t>6</w:t>
      </w:r>
      <w:r w:rsidR="00F50E98">
        <w:rPr>
          <w:b/>
          <w:bCs/>
        </w:rPr>
        <w:t xml:space="preserve"> de </w:t>
      </w:r>
      <w:r w:rsidR="006A52A4">
        <w:rPr>
          <w:b/>
          <w:bCs/>
        </w:rPr>
        <w:t>febrero</w:t>
      </w:r>
      <w:r w:rsidR="000E3C4F">
        <w:rPr>
          <w:b/>
          <w:bCs/>
        </w:rPr>
        <w:t xml:space="preserve"> de 2020</w:t>
      </w:r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0D3F09" w:rsidRDefault="000D3F09" w:rsidP="0089144F">
      <w:pPr>
        <w:pStyle w:val="Encabezado"/>
        <w:jc w:val="both"/>
        <w:outlineLvl w:val="0"/>
      </w:pPr>
      <w:r>
        <w:t xml:space="preserve">Implementar </w:t>
      </w:r>
      <w:r w:rsidR="00AE4FBD">
        <w:t xml:space="preserve">una tabla con </w:t>
      </w:r>
      <w:r w:rsidR="00D67F06">
        <w:t>la clasificación de la Liga de Fútbol Sala del Distrito Triana</w:t>
      </w:r>
      <w:r w:rsidR="00AE4FBD">
        <w:t>. Para ello utiliza la tabla sin formato que se encuentra adjunta a este enunciado.</w:t>
      </w:r>
    </w:p>
    <w:p w:rsidR="00A834D8" w:rsidRDefault="00A834D8" w:rsidP="00A834D8">
      <w:pPr>
        <w:pStyle w:val="Encabezado"/>
        <w:ind w:left="720"/>
        <w:jc w:val="both"/>
        <w:outlineLvl w:val="0"/>
      </w:pPr>
    </w:p>
    <w:p w:rsidR="000D3F09" w:rsidRDefault="00AE4FBD" w:rsidP="000D3F09">
      <w:pPr>
        <w:pStyle w:val="Encabezado"/>
        <w:numPr>
          <w:ilvl w:val="1"/>
          <w:numId w:val="4"/>
        </w:numPr>
        <w:jc w:val="both"/>
        <w:outlineLvl w:val="0"/>
      </w:pPr>
      <w:r>
        <w:t xml:space="preserve">La primera fila, con el </w:t>
      </w:r>
      <w:r w:rsidR="00D67F06">
        <w:t>distrito y el grupo</w:t>
      </w:r>
      <w:r>
        <w:t xml:space="preserve">, debe ser de </w:t>
      </w:r>
      <w:r w:rsidR="00D67F06">
        <w:t>dos</w:t>
      </w:r>
      <w:r>
        <w:t xml:space="preserve"> celda</w:t>
      </w:r>
      <w:r w:rsidR="00D67F06">
        <w:t>s</w:t>
      </w:r>
      <w:r>
        <w:t xml:space="preserve"> y con un fo</w:t>
      </w:r>
      <w:r w:rsidR="00A01EBB">
        <w:t>rmato diferenciado del resto. (1</w:t>
      </w:r>
      <w:r>
        <w:t>p)</w:t>
      </w:r>
    </w:p>
    <w:p w:rsidR="000D3F09" w:rsidRDefault="00AE4FBD" w:rsidP="000D3F09">
      <w:pPr>
        <w:pStyle w:val="Encabezado"/>
        <w:numPr>
          <w:ilvl w:val="1"/>
          <w:numId w:val="4"/>
        </w:numPr>
        <w:jc w:val="both"/>
        <w:outlineLvl w:val="0"/>
      </w:pPr>
      <w:r>
        <w:t xml:space="preserve">La fila 2 tiene los nombres de las </w:t>
      </w:r>
      <w:r w:rsidR="00D67F06">
        <w:t>columnas</w:t>
      </w:r>
      <w:r>
        <w:t>, por lo que también tienen un formato distinto. (2p)</w:t>
      </w:r>
    </w:p>
    <w:p w:rsidR="000D3F09" w:rsidRDefault="00AE4FBD" w:rsidP="000D3F09">
      <w:pPr>
        <w:pStyle w:val="Encabezado"/>
        <w:numPr>
          <w:ilvl w:val="1"/>
          <w:numId w:val="4"/>
        </w:numPr>
        <w:jc w:val="both"/>
        <w:outlineLvl w:val="0"/>
      </w:pPr>
      <w:r>
        <w:t>Las siguientes filas deben ir alternando su color, para facilitar la lectura. (2p)</w:t>
      </w:r>
    </w:p>
    <w:p w:rsidR="00A01EBB" w:rsidRDefault="00A01EBB" w:rsidP="000D3F09">
      <w:pPr>
        <w:pStyle w:val="Encabezado"/>
        <w:numPr>
          <w:ilvl w:val="1"/>
          <w:numId w:val="4"/>
        </w:numPr>
        <w:jc w:val="both"/>
        <w:outlineLvl w:val="0"/>
      </w:pPr>
      <w:r>
        <w:t>La columna de l</w:t>
      </w:r>
      <w:r w:rsidR="00D67F06">
        <w:t xml:space="preserve">os equipos </w:t>
      </w:r>
      <w:r>
        <w:t>tiene que tener el mismo estilo que el resto, pero con un color algo más oscuro (debe mantenerse la alternancia de colores)</w:t>
      </w:r>
      <w:r w:rsidR="00D67F06">
        <w:t xml:space="preserve"> y el nombre del equipo en negrita</w:t>
      </w:r>
      <w:r>
        <w:t>. (1p)</w:t>
      </w:r>
    </w:p>
    <w:p w:rsidR="00AE4FBD" w:rsidRDefault="00AE4FBD" w:rsidP="000D3F09">
      <w:pPr>
        <w:pStyle w:val="Encabezado"/>
        <w:numPr>
          <w:ilvl w:val="1"/>
          <w:numId w:val="4"/>
        </w:numPr>
        <w:jc w:val="both"/>
        <w:outlineLvl w:val="0"/>
      </w:pPr>
      <w:r>
        <w:t>El pie de la tabla será una fila de una única celda, con una pequeña nota de copyright situada en el extremo derecho. (1p)</w:t>
      </w:r>
    </w:p>
    <w:p w:rsidR="00AE4FBD" w:rsidRDefault="00AE4FBD" w:rsidP="000D3F09">
      <w:pPr>
        <w:pStyle w:val="Encabezado"/>
        <w:numPr>
          <w:ilvl w:val="1"/>
          <w:numId w:val="4"/>
        </w:numPr>
        <w:jc w:val="both"/>
        <w:outlineLvl w:val="0"/>
      </w:pPr>
      <w:r>
        <w:t xml:space="preserve">Cuando se pasa el ratón sobre una celda </w:t>
      </w:r>
      <w:r w:rsidR="0089144F">
        <w:t>(</w:t>
      </w:r>
      <w:r w:rsidR="0089144F">
        <w:rPr>
          <w:b/>
        </w:rPr>
        <w:t>solo en</w:t>
      </w:r>
      <w:r>
        <w:rPr>
          <w:b/>
        </w:rPr>
        <w:t xml:space="preserve"> las </w:t>
      </w:r>
      <w:r w:rsidR="0089144F">
        <w:rPr>
          <w:b/>
        </w:rPr>
        <w:t>que tienen</w:t>
      </w:r>
      <w:r>
        <w:rPr>
          <w:b/>
        </w:rPr>
        <w:t xml:space="preserve"> </w:t>
      </w:r>
      <w:r w:rsidR="00D67F06">
        <w:rPr>
          <w:b/>
        </w:rPr>
        <w:t>números</w:t>
      </w:r>
      <w:r w:rsidR="0089144F">
        <w:rPr>
          <w:b/>
        </w:rPr>
        <w:t>)</w:t>
      </w:r>
      <w:r>
        <w:t>, debe iluminarse</w:t>
      </w:r>
      <w:r w:rsidR="00CE0E56">
        <w:t xml:space="preserve"> esa celda y</w:t>
      </w:r>
      <w:r>
        <w:t xml:space="preserve"> </w:t>
      </w:r>
      <w:r w:rsidR="00D67F06">
        <w:t>el equipo</w:t>
      </w:r>
      <w:r>
        <w:t xml:space="preserve"> correspondiente en la primera columna.</w:t>
      </w:r>
      <w:r w:rsidR="0089144F">
        <w:t xml:space="preserve"> (2p)</w:t>
      </w:r>
    </w:p>
    <w:p w:rsidR="0046598F" w:rsidRDefault="0046598F" w:rsidP="000D3F09">
      <w:pPr>
        <w:pStyle w:val="Encabezado"/>
        <w:numPr>
          <w:ilvl w:val="1"/>
          <w:numId w:val="4"/>
        </w:numPr>
        <w:jc w:val="both"/>
        <w:outlineLvl w:val="0"/>
      </w:pPr>
      <w:r>
        <w:t xml:space="preserve">Se debe poner </w:t>
      </w:r>
      <w:r w:rsidR="00A01EBB">
        <w:t>como</w:t>
      </w:r>
      <w:r>
        <w:t xml:space="preserve"> t</w:t>
      </w:r>
      <w:r w:rsidR="00A01EBB">
        <w:t xml:space="preserve">ítulo de la tabla lo siguiente: </w:t>
      </w:r>
      <w:r w:rsidR="00A01EBB">
        <w:rPr>
          <w:i/>
        </w:rPr>
        <w:t>“</w:t>
      </w:r>
      <w:r w:rsidR="00D67F06">
        <w:rPr>
          <w:i/>
        </w:rPr>
        <w:t>Resultados Provisionales</w:t>
      </w:r>
      <w:r w:rsidR="00A01EBB">
        <w:rPr>
          <w:i/>
        </w:rPr>
        <w:t>”</w:t>
      </w:r>
      <w:r w:rsidR="00A01EBB">
        <w:t>. Este título irá sobre la tabla (aunque pertenece a ella)  (1p)</w:t>
      </w:r>
    </w:p>
    <w:p w:rsidR="0089144F" w:rsidRDefault="0089144F" w:rsidP="000D3F09">
      <w:pPr>
        <w:pStyle w:val="Encabezado"/>
        <w:numPr>
          <w:ilvl w:val="1"/>
          <w:numId w:val="4"/>
        </w:numPr>
        <w:jc w:val="both"/>
        <w:outlineLvl w:val="0"/>
      </w:pPr>
      <w:r>
        <w:t>Todas las celdas tendrán un borde sencillo que facilite la lectura.</w:t>
      </w:r>
    </w:p>
    <w:p w:rsidR="0089144F" w:rsidRDefault="0089144F" w:rsidP="0089144F">
      <w:pPr>
        <w:pStyle w:val="Encabezado"/>
        <w:jc w:val="both"/>
        <w:outlineLvl w:val="0"/>
      </w:pPr>
    </w:p>
    <w:p w:rsidR="0089144F" w:rsidRPr="0089144F" w:rsidRDefault="0089144F" w:rsidP="0089144F">
      <w:pPr>
        <w:pStyle w:val="Encabezado"/>
        <w:jc w:val="both"/>
        <w:outlineLvl w:val="0"/>
        <w:rPr>
          <w:b/>
        </w:rPr>
      </w:pPr>
      <w:r w:rsidRPr="0089144F">
        <w:rPr>
          <w:b/>
        </w:rPr>
        <w:t xml:space="preserve">No pueden utilizarse id ni clases, todo debe realizarse con selectores de clase o </w:t>
      </w:r>
      <w:proofErr w:type="spellStart"/>
      <w:r w:rsidRPr="0089144F">
        <w:rPr>
          <w:b/>
        </w:rPr>
        <w:t>pseudoclases</w:t>
      </w:r>
      <w:proofErr w:type="spellEnd"/>
      <w:r w:rsidRPr="0089144F">
        <w:rPr>
          <w:b/>
        </w:rPr>
        <w:t>.</w:t>
      </w:r>
    </w:p>
    <w:p w:rsidR="0089144F" w:rsidRDefault="0089144F" w:rsidP="0089144F">
      <w:pPr>
        <w:pStyle w:val="Encabezado"/>
        <w:jc w:val="both"/>
        <w:outlineLvl w:val="0"/>
      </w:pPr>
    </w:p>
    <w:p w:rsidR="0089144F" w:rsidRPr="0089144F" w:rsidRDefault="0089144F" w:rsidP="0089144F">
      <w:pPr>
        <w:pStyle w:val="Encabezado"/>
        <w:jc w:val="both"/>
        <w:outlineLvl w:val="0"/>
        <w:rPr>
          <w:i/>
        </w:rPr>
      </w:pPr>
      <w:r w:rsidRPr="0089144F">
        <w:rPr>
          <w:i/>
        </w:rPr>
        <w:t>Pista: Puede ser necesario modificar</w:t>
      </w:r>
      <w:r w:rsidR="0046598F">
        <w:rPr>
          <w:i/>
        </w:rPr>
        <w:t xml:space="preserve"> (o añadir)</w:t>
      </w:r>
      <w:r w:rsidRPr="0089144F">
        <w:rPr>
          <w:i/>
        </w:rPr>
        <w:t xml:space="preserve"> alguna etiqueta de la tabla y cambiarla por alguna otra etiqueta de las que se han explicado en clase </w:t>
      </w:r>
      <w:r>
        <w:rPr>
          <w:i/>
        </w:rPr>
        <w:t xml:space="preserve">y que están </w:t>
      </w:r>
      <w:r w:rsidRPr="0089144F">
        <w:rPr>
          <w:i/>
        </w:rPr>
        <w:t>relacionada</w:t>
      </w:r>
      <w:r>
        <w:rPr>
          <w:i/>
        </w:rPr>
        <w:t>s</w:t>
      </w:r>
      <w:r w:rsidRPr="0089144F">
        <w:rPr>
          <w:i/>
        </w:rPr>
        <w:t xml:space="preserve"> con las tablas</w:t>
      </w:r>
      <w:r>
        <w:rPr>
          <w:i/>
        </w:rPr>
        <w:t xml:space="preserve"> y su semántica</w:t>
      </w:r>
      <w:r w:rsidRPr="0089144F">
        <w:rPr>
          <w:i/>
        </w:rPr>
        <w:t>.</w:t>
      </w:r>
    </w:p>
    <w:p w:rsidR="00AE4FBD" w:rsidRDefault="00AE4FBD" w:rsidP="00AE4FBD">
      <w:pPr>
        <w:pStyle w:val="Encabezado"/>
        <w:jc w:val="both"/>
        <w:outlineLvl w:val="0"/>
      </w:pPr>
    </w:p>
    <w:p w:rsidR="00AE4FBD" w:rsidRDefault="00AE4FBD" w:rsidP="00AE4FBD">
      <w:pPr>
        <w:pStyle w:val="Encabezado"/>
        <w:jc w:val="both"/>
        <w:outlineLvl w:val="0"/>
      </w:pPr>
      <w:r>
        <w:t>Una idea para el diseño puede ser la siguiente, aunque tienes libertad para el aspecto estético (colores, fuentes, márgenes, bordes, etc.):</w:t>
      </w:r>
    </w:p>
    <w:p w:rsidR="00AE4FBD" w:rsidRDefault="005F77E5" w:rsidP="00D67F06">
      <w:pPr>
        <w:pStyle w:val="Encabezado"/>
        <w:outlineLvl w:val="0"/>
      </w:pPr>
      <w:r>
        <w:rPr>
          <w:noProof/>
          <w:lang w:eastAsia="es-ES"/>
        </w:rPr>
        <w:lastRenderedPageBreak/>
        <w:drawing>
          <wp:inline distT="0" distB="0" distL="0" distR="0" wp14:anchorId="510AA316" wp14:editId="0C03FB8F">
            <wp:extent cx="5400040" cy="3429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09" w:rsidRDefault="000D3F09" w:rsidP="000D3F09">
      <w:pPr>
        <w:pStyle w:val="Encabezado"/>
        <w:ind w:left="1080"/>
        <w:jc w:val="both"/>
        <w:outlineLvl w:val="0"/>
      </w:pPr>
    </w:p>
    <w:p w:rsidR="00F43002" w:rsidRDefault="00F43002" w:rsidP="00F43002">
      <w:pPr>
        <w:pStyle w:val="Encabezado"/>
        <w:ind w:left="720"/>
        <w:jc w:val="both"/>
        <w:outlineLvl w:val="0"/>
      </w:pPr>
      <w:bookmarkStart w:id="0" w:name="_GoBack"/>
      <w:bookmarkEnd w:id="0"/>
    </w:p>
    <w:sectPr w:rsidR="00F43002" w:rsidSect="006F6AE2">
      <w:headerReference w:type="default" r:id="rId8"/>
      <w:footerReference w:type="default" r:id="rId9"/>
      <w:pgSz w:w="11906" w:h="16838" w:code="9"/>
      <w:pgMar w:top="1985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243" w:rsidRDefault="00A35243" w:rsidP="007C14BF">
      <w:r>
        <w:separator/>
      </w:r>
    </w:p>
  </w:endnote>
  <w:endnote w:type="continuationSeparator" w:id="0">
    <w:p w:rsidR="00A35243" w:rsidRDefault="00A35243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BA1C8B" w:rsidRDefault="00175836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393C66">
      <w:rPr>
        <w:noProof/>
        <w:sz w:val="20"/>
      </w:rPr>
      <w:t>1</w:t>
    </w:r>
    <w:r w:rsidRPr="00BA1C8B">
      <w:rPr>
        <w:sz w:val="20"/>
      </w:rPr>
      <w:fldChar w:fldCharType="end"/>
    </w:r>
  </w:p>
  <w:p w:rsidR="00175836" w:rsidRDefault="001758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243" w:rsidRDefault="00A35243" w:rsidP="007C14BF">
      <w:r>
        <w:separator/>
      </w:r>
    </w:p>
  </w:footnote>
  <w:footnote w:type="continuationSeparator" w:id="0">
    <w:p w:rsidR="00A35243" w:rsidRDefault="00A35243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CC32E1" w:rsidRDefault="006A52A4">
    <w:pPr>
      <w:pStyle w:val="Encabezado"/>
      <w:rPr>
        <w:rFonts w:ascii="Bradley Hand ITC" w:hAnsi="Bradley Hand ITC" w:cs="Bradley Hand ITC"/>
        <w:b/>
        <w:bCs/>
      </w:rPr>
    </w:pPr>
    <w:r w:rsidRPr="006A52A4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02E9599C" wp14:editId="4D1F6028">
          <wp:simplePos x="0" y="0"/>
          <wp:positionH relativeFrom="column">
            <wp:posOffset>-1066800</wp:posOffset>
          </wp:positionH>
          <wp:positionV relativeFrom="paragraph">
            <wp:posOffset>-762635</wp:posOffset>
          </wp:positionV>
          <wp:extent cx="7546340" cy="1405255"/>
          <wp:effectExtent l="0" t="0" r="0" b="4445"/>
          <wp:wrapNone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A52A4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B8B7FF" wp14:editId="14779DD6">
              <wp:simplePos x="0" y="0"/>
              <wp:positionH relativeFrom="column">
                <wp:posOffset>1941830</wp:posOffset>
              </wp:positionH>
              <wp:positionV relativeFrom="paragraph">
                <wp:posOffset>17780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52A4" w:rsidRPr="00CB3842" w:rsidRDefault="006A52A4" w:rsidP="006A52A4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6A52A4" w:rsidRPr="00CB3842" w:rsidRDefault="006A52A4" w:rsidP="006A52A4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6A52A4" w:rsidRPr="00CB3842" w:rsidRDefault="006A52A4" w:rsidP="006A52A4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36AD0F6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pt;margin-top:1.4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" filled="f" stroked="f">
              <v:textbox>
                <w:txbxContent>
                  <w:p w:rsidR="006A52A4" w:rsidRPr="00CB3842" w:rsidRDefault="006A52A4" w:rsidP="006A52A4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6A52A4" w:rsidRPr="00CB3842" w:rsidRDefault="006A52A4" w:rsidP="006A52A4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6A52A4" w:rsidRPr="00CB3842" w:rsidRDefault="006A52A4" w:rsidP="006A52A4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CA082F"/>
    <w:multiLevelType w:val="hybridMultilevel"/>
    <w:tmpl w:val="1DC2F5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525A10"/>
    <w:multiLevelType w:val="multilevel"/>
    <w:tmpl w:val="AB3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55D27D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03469E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9F8226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BE"/>
    <w:rsid w:val="00006B5C"/>
    <w:rsid w:val="00064AD8"/>
    <w:rsid w:val="000B6336"/>
    <w:rsid w:val="000D3EE6"/>
    <w:rsid w:val="000D3F09"/>
    <w:rsid w:val="000E3C4F"/>
    <w:rsid w:val="00152FEA"/>
    <w:rsid w:val="00155E89"/>
    <w:rsid w:val="0017510A"/>
    <w:rsid w:val="00175500"/>
    <w:rsid w:val="00175836"/>
    <w:rsid w:val="00186553"/>
    <w:rsid w:val="001B3C14"/>
    <w:rsid w:val="002113D1"/>
    <w:rsid w:val="00232941"/>
    <w:rsid w:val="00283166"/>
    <w:rsid w:val="002F04D6"/>
    <w:rsid w:val="00331F3D"/>
    <w:rsid w:val="0035355A"/>
    <w:rsid w:val="00393C66"/>
    <w:rsid w:val="003C66A9"/>
    <w:rsid w:val="003D7D46"/>
    <w:rsid w:val="003E58A5"/>
    <w:rsid w:val="004322CB"/>
    <w:rsid w:val="0046598F"/>
    <w:rsid w:val="004A7503"/>
    <w:rsid w:val="004B49F7"/>
    <w:rsid w:val="004F3797"/>
    <w:rsid w:val="00501CF3"/>
    <w:rsid w:val="00527EDE"/>
    <w:rsid w:val="00546E24"/>
    <w:rsid w:val="005C3841"/>
    <w:rsid w:val="005D1A84"/>
    <w:rsid w:val="005F77E5"/>
    <w:rsid w:val="00660BD1"/>
    <w:rsid w:val="00671F71"/>
    <w:rsid w:val="006A52A4"/>
    <w:rsid w:val="006C46D8"/>
    <w:rsid w:val="006C4EBE"/>
    <w:rsid w:val="006D200F"/>
    <w:rsid w:val="006F6AE2"/>
    <w:rsid w:val="00703615"/>
    <w:rsid w:val="0070525D"/>
    <w:rsid w:val="00731C71"/>
    <w:rsid w:val="007C14BF"/>
    <w:rsid w:val="00812B48"/>
    <w:rsid w:val="00823237"/>
    <w:rsid w:val="00837BC4"/>
    <w:rsid w:val="008616BA"/>
    <w:rsid w:val="00863515"/>
    <w:rsid w:val="0088131F"/>
    <w:rsid w:val="0089144F"/>
    <w:rsid w:val="008B2860"/>
    <w:rsid w:val="008D61B5"/>
    <w:rsid w:val="008E0D88"/>
    <w:rsid w:val="008E27D6"/>
    <w:rsid w:val="00911D60"/>
    <w:rsid w:val="00932780"/>
    <w:rsid w:val="00956C94"/>
    <w:rsid w:val="009D7A0D"/>
    <w:rsid w:val="009F6C1D"/>
    <w:rsid w:val="00A01EBB"/>
    <w:rsid w:val="00A35243"/>
    <w:rsid w:val="00A66D2D"/>
    <w:rsid w:val="00A834D8"/>
    <w:rsid w:val="00A97CAA"/>
    <w:rsid w:val="00AC342F"/>
    <w:rsid w:val="00AE4FBD"/>
    <w:rsid w:val="00B15C6F"/>
    <w:rsid w:val="00B61B3A"/>
    <w:rsid w:val="00B65CAE"/>
    <w:rsid w:val="00B755F2"/>
    <w:rsid w:val="00B840DF"/>
    <w:rsid w:val="00B9200A"/>
    <w:rsid w:val="00BA1C8B"/>
    <w:rsid w:val="00BE0CC5"/>
    <w:rsid w:val="00C0688C"/>
    <w:rsid w:val="00C26E31"/>
    <w:rsid w:val="00C274CF"/>
    <w:rsid w:val="00C34CCF"/>
    <w:rsid w:val="00C80CD8"/>
    <w:rsid w:val="00C843DD"/>
    <w:rsid w:val="00CA0DC7"/>
    <w:rsid w:val="00CB79E8"/>
    <w:rsid w:val="00CC15FA"/>
    <w:rsid w:val="00CC32E1"/>
    <w:rsid w:val="00CC4F0D"/>
    <w:rsid w:val="00CD0D9E"/>
    <w:rsid w:val="00CE0E56"/>
    <w:rsid w:val="00D05410"/>
    <w:rsid w:val="00D07356"/>
    <w:rsid w:val="00D11855"/>
    <w:rsid w:val="00D17EC2"/>
    <w:rsid w:val="00D45319"/>
    <w:rsid w:val="00D62B53"/>
    <w:rsid w:val="00D67F06"/>
    <w:rsid w:val="00D75A86"/>
    <w:rsid w:val="00D94BA6"/>
    <w:rsid w:val="00E23BB7"/>
    <w:rsid w:val="00E356D0"/>
    <w:rsid w:val="00E462D8"/>
    <w:rsid w:val="00EA1337"/>
    <w:rsid w:val="00EA1ACA"/>
    <w:rsid w:val="00EC5EF2"/>
    <w:rsid w:val="00F13F44"/>
    <w:rsid w:val="00F43002"/>
    <w:rsid w:val="00F50E98"/>
    <w:rsid w:val="00F83387"/>
    <w:rsid w:val="00F94AFD"/>
    <w:rsid w:val="00F97434"/>
    <w:rsid w:val="00FA1CFA"/>
    <w:rsid w:val="00FA4F10"/>
    <w:rsid w:val="00FA69EB"/>
    <w:rsid w:val="00FB538F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B347BA"/>
  <w15:docId w15:val="{8FDFE29A-C723-4DF5-BF2B-A0F25722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2CB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CB79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F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20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Villar Liñán</dc:creator>
  <cp:lastModifiedBy>Vocalia Información Regional. Salesianos Cooperadores</cp:lastModifiedBy>
  <cp:revision>4</cp:revision>
  <cp:lastPrinted>2014-11-24T23:28:00Z</cp:lastPrinted>
  <dcterms:created xsi:type="dcterms:W3CDTF">2018-02-14T07:33:00Z</dcterms:created>
  <dcterms:modified xsi:type="dcterms:W3CDTF">2020-02-05T18:54:00Z</dcterms:modified>
</cp:coreProperties>
</file>