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16BA" w:rsidRPr="00AE2D55" w:rsidRDefault="00F6339B" w:rsidP="008616BA">
      <w:pPr>
        <w:pStyle w:val="Encabezado"/>
        <w:jc w:val="center"/>
        <w:outlineLvl w:val="0"/>
        <w:rPr>
          <w:b/>
          <w:bCs/>
        </w:rPr>
      </w:pPr>
      <w:r>
        <w:rPr>
          <w:b/>
          <w:bCs/>
        </w:rPr>
        <w:t xml:space="preserve">Ejercicios UD </w:t>
      </w:r>
      <w:r w:rsidR="003528CA">
        <w:rPr>
          <w:b/>
          <w:bCs/>
        </w:rPr>
        <w:t>5</w:t>
      </w:r>
      <w:r>
        <w:rPr>
          <w:b/>
          <w:bCs/>
        </w:rPr>
        <w:t xml:space="preserve">: </w:t>
      </w:r>
      <w:r w:rsidR="003528CA">
        <w:rPr>
          <w:b/>
          <w:bCs/>
        </w:rPr>
        <w:t>Listas y Menús</w:t>
      </w:r>
    </w:p>
    <w:p w:rsidR="008616BA" w:rsidRPr="00AE2D55" w:rsidRDefault="008616BA" w:rsidP="008616BA">
      <w:pPr>
        <w:pStyle w:val="Encabezado"/>
        <w:jc w:val="center"/>
        <w:rPr>
          <w:b/>
          <w:bCs/>
        </w:rPr>
      </w:pPr>
    </w:p>
    <w:p w:rsidR="00F40883" w:rsidRDefault="00F40883" w:rsidP="007A6AF5">
      <w:pPr>
        <w:pStyle w:val="Encabezado"/>
        <w:numPr>
          <w:ilvl w:val="0"/>
          <w:numId w:val="4"/>
        </w:numPr>
        <w:jc w:val="both"/>
      </w:pPr>
      <w:r>
        <w:t xml:space="preserve">Realizar </w:t>
      </w:r>
      <w:r w:rsidR="003528CA">
        <w:t>una barra de menú horizontal en el que cambie el fondo cuando el ratón esté situado sobre una opción. Los dos fondos (normal y modificado) deben estar en una sola imagen.</w:t>
      </w:r>
    </w:p>
    <w:p w:rsidR="00F40883" w:rsidRDefault="00F40883" w:rsidP="00F40883">
      <w:pPr>
        <w:pStyle w:val="Encabezado"/>
        <w:ind w:left="720"/>
        <w:jc w:val="both"/>
      </w:pPr>
    </w:p>
    <w:p w:rsidR="00F40883" w:rsidRDefault="003528CA" w:rsidP="00F40883">
      <w:pPr>
        <w:pStyle w:val="Encabezado"/>
        <w:numPr>
          <w:ilvl w:val="0"/>
          <w:numId w:val="4"/>
        </w:numPr>
        <w:jc w:val="both"/>
      </w:pPr>
      <w:r>
        <w:t xml:space="preserve">Crea un menú lo más parecido posible al de </w:t>
      </w:r>
      <w:hyperlink r:id="rId8" w:history="1">
        <w:r w:rsidRPr="00D011B1">
          <w:rPr>
            <w:rStyle w:val="Hipervnculo"/>
          </w:rPr>
          <w:t>http://www.apple.com</w:t>
        </w:r>
      </w:hyperlink>
    </w:p>
    <w:p w:rsidR="003528CA" w:rsidRDefault="003528CA" w:rsidP="003528CA">
      <w:pPr>
        <w:pStyle w:val="Prrafodelista"/>
      </w:pPr>
    </w:p>
    <w:p w:rsidR="003528CA" w:rsidRDefault="00865862" w:rsidP="003528CA">
      <w:pPr>
        <w:pStyle w:val="Encabezado"/>
        <w:numPr>
          <w:ilvl w:val="0"/>
          <w:numId w:val="4"/>
        </w:numPr>
        <w:jc w:val="both"/>
      </w:pPr>
      <w:r>
        <w:t>Vamos a implementar un menú</w:t>
      </w:r>
      <w:r w:rsidR="003528CA">
        <w:t xml:space="preserve"> para el panel de control de un gestor de contenidos. Va a incluir iconos de la siguiente imagen:</w:t>
      </w:r>
    </w:p>
    <w:p w:rsidR="003528CA" w:rsidRDefault="003528CA" w:rsidP="003528CA">
      <w:pPr>
        <w:pStyle w:val="Encabezado"/>
        <w:ind w:left="720"/>
        <w:jc w:val="both"/>
      </w:pPr>
      <w:r>
        <w:rPr>
          <w:noProof/>
          <w:lang w:eastAsia="es-ES"/>
        </w:rPr>
        <w:drawing>
          <wp:inline distT="0" distB="0" distL="0" distR="0" wp14:anchorId="09874CC5" wp14:editId="2698E17B">
            <wp:extent cx="4404360" cy="2556510"/>
            <wp:effectExtent l="0" t="0" r="0" b="0"/>
            <wp:docPr id="12" name="Imagen 12" descr="http://wptavern.com/wp-content/uploads/2013/08/DashIcon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wptavern.com/wp-content/uploads/2013/08/DashIcons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4360" cy="2556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528CA" w:rsidRDefault="003528CA" w:rsidP="003528CA">
      <w:pPr>
        <w:pStyle w:val="Encabezado"/>
        <w:ind w:left="720"/>
        <w:jc w:val="both"/>
      </w:pPr>
      <w:r>
        <w:t>El menú debe incluir las opciones de Inicio, Nuevo, Editar, Visualizar e Imagen, por lo que debemos escoger los iconos más idóneos para este cometido de entre los disponibles en la imagen anterior.</w:t>
      </w:r>
    </w:p>
    <w:p w:rsidR="003528CA" w:rsidRDefault="003528CA" w:rsidP="003528CA">
      <w:pPr>
        <w:pStyle w:val="Encabezado"/>
        <w:ind w:left="720"/>
        <w:jc w:val="both"/>
      </w:pPr>
      <w:r>
        <w:rPr>
          <w:noProof/>
          <w:lang w:eastAsia="es-ES"/>
        </w:rPr>
        <w:drawing>
          <wp:anchor distT="0" distB="0" distL="114300" distR="114300" simplePos="0" relativeHeight="251662336" behindDoc="0" locked="0" layoutInCell="1" allowOverlap="1" wp14:anchorId="7B812B04" wp14:editId="255C45B2">
            <wp:simplePos x="0" y="0"/>
            <wp:positionH relativeFrom="margin">
              <wp:posOffset>428664</wp:posOffset>
            </wp:positionH>
            <wp:positionV relativeFrom="margin">
              <wp:posOffset>4841240</wp:posOffset>
            </wp:positionV>
            <wp:extent cx="485775" cy="2552700"/>
            <wp:effectExtent l="0" t="0" r="9525" b="0"/>
            <wp:wrapSquare wrapText="bothSides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olumnoficons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Con los iconos que hayamos escogido, y con ayuda de </w:t>
      </w:r>
      <w:r w:rsidR="00D72C2C">
        <w:t>un editor de imágenes</w:t>
      </w:r>
      <w:r>
        <w:t>, debemos crear una imagen nueva: será una "matriz" de una sola columna y 5 filas (tantas como iconos hemos escogido). A la izquierda se ofrece un ejemplo (los iconos escogidos no son los más idóneos para el ejemplo, pero pueden ilustrar).</w:t>
      </w:r>
    </w:p>
    <w:p w:rsidR="003528CA" w:rsidRDefault="003528CA" w:rsidP="003528CA">
      <w:pPr>
        <w:pStyle w:val="Encabezado"/>
        <w:ind w:left="720"/>
        <w:jc w:val="both"/>
      </w:pPr>
      <w:r>
        <w:t>Las imágenes las usaremos como fondo de los diferentes elementos del men</w:t>
      </w:r>
      <w:r w:rsidR="00D72C2C">
        <w:t>ú</w:t>
      </w:r>
      <w:r>
        <w:t xml:space="preserve">. Para cada elemento, tendremos que aplicar el desplazamiento necesario para visualizarla correctamente (como recordatorio, podemos ver las propiedades sobre el fondo en la web de </w:t>
      </w:r>
      <w:hyperlink r:id="rId11" w:history="1">
        <w:r w:rsidRPr="003528CA">
          <w:rPr>
            <w:rStyle w:val="Hipervnculo"/>
          </w:rPr>
          <w:t>w3school</w:t>
        </w:r>
      </w:hyperlink>
      <w:r>
        <w:t>).</w:t>
      </w:r>
    </w:p>
    <w:p w:rsidR="003528CA" w:rsidRDefault="003528CA" w:rsidP="003528CA">
      <w:pPr>
        <w:pStyle w:val="Encabezado"/>
        <w:ind w:left="720"/>
        <w:jc w:val="both"/>
      </w:pPr>
      <w:r>
        <w:t xml:space="preserve">El </w:t>
      </w:r>
      <w:r w:rsidR="00D72C2C">
        <w:t>menú</w:t>
      </w:r>
      <w:r>
        <w:t xml:space="preserve"> debe tener un ancho razonable, una distribución visual agradable y un comportamiento diferente cuando se pase el ratón por cada uno de los elementos.</w:t>
      </w:r>
    </w:p>
    <w:p w:rsidR="003528CA" w:rsidRDefault="003528CA" w:rsidP="003528CA">
      <w:pPr>
        <w:pStyle w:val="Encabezado"/>
        <w:ind w:left="720"/>
        <w:jc w:val="both"/>
      </w:pPr>
    </w:p>
    <w:p w:rsidR="003528CA" w:rsidRDefault="003528CA" w:rsidP="003528CA">
      <w:pPr>
        <w:pStyle w:val="Encabezado"/>
        <w:ind w:left="720"/>
        <w:jc w:val="both"/>
      </w:pPr>
    </w:p>
    <w:p w:rsidR="003528CA" w:rsidRDefault="003528CA" w:rsidP="00670565">
      <w:pPr>
        <w:pStyle w:val="Encabezado"/>
        <w:numPr>
          <w:ilvl w:val="0"/>
          <w:numId w:val="4"/>
        </w:numPr>
        <w:jc w:val="both"/>
      </w:pPr>
      <w:bookmarkStart w:id="0" w:name="_GoBack"/>
      <w:bookmarkEnd w:id="0"/>
      <w:r>
        <w:t xml:space="preserve">Vamos a implementar un nuevo estilo de </w:t>
      </w:r>
      <w:r w:rsidR="00D72C2C">
        <w:t>menú</w:t>
      </w:r>
      <w:r>
        <w:t xml:space="preserve">, que podríamos llamar de tipo </w:t>
      </w:r>
      <w:r w:rsidR="00D72C2C">
        <w:t>pestañas</w:t>
      </w:r>
      <w:r>
        <w:t>, porque tiene apariencia de ser pestañas sobre una misma capa, como se ve en el ejemplo:</w:t>
      </w:r>
    </w:p>
    <w:p w:rsidR="003528CA" w:rsidRDefault="003528CA" w:rsidP="003528CA">
      <w:pPr>
        <w:pStyle w:val="Encabezado"/>
        <w:ind w:left="720"/>
        <w:jc w:val="both"/>
      </w:pPr>
      <w:r>
        <w:rPr>
          <w:noProof/>
          <w:lang w:eastAsia="es-ES"/>
        </w:rPr>
        <w:lastRenderedPageBreak/>
        <w:drawing>
          <wp:inline distT="0" distB="0" distL="0" distR="0">
            <wp:extent cx="4478655" cy="662305"/>
            <wp:effectExtent l="0" t="0" r="0" b="4445"/>
            <wp:docPr id="17" name="Imagen 17" descr="http://www.csstea.com/images/menus/downsyndromecent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http://www.csstea.com/images/menus/downsyndromecentre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8655" cy="66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528CA" w:rsidRDefault="003528CA" w:rsidP="003528CA">
      <w:pPr>
        <w:pStyle w:val="Encabezado"/>
        <w:ind w:left="720"/>
        <w:jc w:val="both"/>
      </w:pPr>
      <w:r>
        <w:t xml:space="preserve">En este ejemplo, la supuesta opción marcada es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us</w:t>
      </w:r>
      <w:proofErr w:type="spellEnd"/>
      <w:r>
        <w:t xml:space="preserve"> (es decir,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us</w:t>
      </w:r>
      <w:proofErr w:type="spellEnd"/>
      <w:r>
        <w:t xml:space="preserve"> es la página que actualmente estamos visitando dentro del sitio web).</w:t>
      </w:r>
    </w:p>
    <w:p w:rsidR="003528CA" w:rsidRDefault="003528CA" w:rsidP="003528CA">
      <w:pPr>
        <w:pStyle w:val="Encabezado"/>
        <w:ind w:left="720"/>
        <w:jc w:val="both"/>
      </w:pPr>
      <w:r>
        <w:t>Se debe implementar un menú horizontal parecido, que tenga las siguientes opciones:</w:t>
      </w:r>
    </w:p>
    <w:p w:rsidR="003528CA" w:rsidRDefault="003528CA" w:rsidP="003528CA">
      <w:pPr>
        <w:pStyle w:val="Encabezado"/>
        <w:numPr>
          <w:ilvl w:val="1"/>
          <w:numId w:val="13"/>
        </w:numPr>
        <w:jc w:val="both"/>
      </w:pPr>
      <w:r>
        <w:t>Inicio</w:t>
      </w:r>
    </w:p>
    <w:p w:rsidR="003528CA" w:rsidRDefault="003528CA" w:rsidP="003528CA">
      <w:pPr>
        <w:pStyle w:val="Encabezado"/>
        <w:numPr>
          <w:ilvl w:val="1"/>
          <w:numId w:val="13"/>
        </w:numPr>
        <w:jc w:val="both"/>
      </w:pPr>
      <w:r>
        <w:t>Quienes somos</w:t>
      </w:r>
    </w:p>
    <w:p w:rsidR="003528CA" w:rsidRDefault="003528CA" w:rsidP="003528CA">
      <w:pPr>
        <w:pStyle w:val="Encabezado"/>
        <w:numPr>
          <w:ilvl w:val="1"/>
          <w:numId w:val="13"/>
        </w:numPr>
        <w:jc w:val="both"/>
      </w:pPr>
      <w:r>
        <w:t>Dónde estamos</w:t>
      </w:r>
    </w:p>
    <w:p w:rsidR="003528CA" w:rsidRDefault="003528CA" w:rsidP="003528CA">
      <w:pPr>
        <w:pStyle w:val="Encabezado"/>
        <w:numPr>
          <w:ilvl w:val="1"/>
          <w:numId w:val="13"/>
        </w:numPr>
        <w:jc w:val="both"/>
      </w:pPr>
      <w:r>
        <w:t>Noticias</w:t>
      </w:r>
    </w:p>
    <w:p w:rsidR="003528CA" w:rsidRDefault="003528CA" w:rsidP="003528CA">
      <w:pPr>
        <w:pStyle w:val="Encabezado"/>
        <w:numPr>
          <w:ilvl w:val="1"/>
          <w:numId w:val="13"/>
        </w:numPr>
        <w:jc w:val="both"/>
      </w:pPr>
      <w:r>
        <w:t>Descargas</w:t>
      </w:r>
    </w:p>
    <w:p w:rsidR="003528CA" w:rsidRDefault="003528CA" w:rsidP="003528CA">
      <w:pPr>
        <w:pStyle w:val="Encabezado"/>
        <w:numPr>
          <w:ilvl w:val="1"/>
          <w:numId w:val="13"/>
        </w:numPr>
        <w:jc w:val="both"/>
      </w:pPr>
      <w:r>
        <w:t>Galería de fotos</w:t>
      </w:r>
    </w:p>
    <w:p w:rsidR="003528CA" w:rsidRDefault="003528CA" w:rsidP="003528CA">
      <w:pPr>
        <w:pStyle w:val="Encabezado"/>
        <w:numPr>
          <w:ilvl w:val="1"/>
          <w:numId w:val="13"/>
        </w:numPr>
        <w:jc w:val="both"/>
      </w:pPr>
      <w:r>
        <w:t>Contacto</w:t>
      </w:r>
    </w:p>
    <w:p w:rsidR="003528CA" w:rsidRDefault="003528CA" w:rsidP="003528CA">
      <w:pPr>
        <w:pStyle w:val="Encabezado"/>
        <w:ind w:left="720"/>
        <w:jc w:val="both"/>
      </w:pPr>
      <w:r>
        <w:t>Los estilos y colores se dejan a tu criterio, siempre que se cumpla la distribución marcada por la imagen de ejemplo.</w:t>
      </w:r>
    </w:p>
    <w:p w:rsidR="003528CA" w:rsidRDefault="003528CA" w:rsidP="003528CA">
      <w:pPr>
        <w:pStyle w:val="Encabezado"/>
        <w:ind w:left="720"/>
        <w:jc w:val="both"/>
      </w:pPr>
    </w:p>
    <w:p w:rsidR="003528CA" w:rsidRDefault="003528CA" w:rsidP="00F40883">
      <w:pPr>
        <w:pStyle w:val="Encabezado"/>
        <w:numPr>
          <w:ilvl w:val="0"/>
          <w:numId w:val="4"/>
        </w:numPr>
        <w:jc w:val="both"/>
      </w:pPr>
      <w:r>
        <w:t>Implementar un menú CSS visualmente igual al siguiente:</w:t>
      </w:r>
    </w:p>
    <w:p w:rsidR="003528CA" w:rsidRDefault="003528CA" w:rsidP="003528CA">
      <w:pPr>
        <w:pStyle w:val="Encabezado"/>
        <w:ind w:left="720"/>
        <w:jc w:val="both"/>
      </w:pPr>
      <w:r>
        <w:rPr>
          <w:noProof/>
          <w:lang w:eastAsia="es-ES"/>
        </w:rPr>
        <w:drawing>
          <wp:inline distT="0" distB="0" distL="0" distR="0">
            <wp:extent cx="5400040" cy="697230"/>
            <wp:effectExtent l="0" t="0" r="0" b="762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beautiful-menu-cs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9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862" w:rsidRDefault="00865862" w:rsidP="00865862">
      <w:pPr>
        <w:pStyle w:val="Encabezado"/>
        <w:ind w:left="720"/>
        <w:jc w:val="both"/>
      </w:pPr>
    </w:p>
    <w:p w:rsidR="00865862" w:rsidRDefault="00865862" w:rsidP="00865862">
      <w:pPr>
        <w:pStyle w:val="Encabezado"/>
        <w:numPr>
          <w:ilvl w:val="0"/>
          <w:numId w:val="4"/>
        </w:numPr>
        <w:jc w:val="both"/>
      </w:pPr>
      <w:r>
        <w:t>Crear un menú</w:t>
      </w:r>
      <w:r w:rsidR="00D72C2C">
        <w:t xml:space="preserve"> horizontal</w:t>
      </w:r>
      <w:r>
        <w:t xml:space="preserve"> con 4 opciones en el que cuando se pase el ratón por cada opción, se despliegue un submenú con otras 5 opciones. El despliegue tiene que ser animado, así como el repliegue cuando se recoge. Se deja libertad para el resto del diseño del menú.</w:t>
      </w:r>
    </w:p>
    <w:p w:rsidR="00D5717E" w:rsidRDefault="00D5717E" w:rsidP="00865862">
      <w:pPr>
        <w:pStyle w:val="Encabezado"/>
        <w:ind w:left="720"/>
        <w:jc w:val="both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:rsidR="00D72C2C" w:rsidRDefault="00D72C2C" w:rsidP="00D72C2C">
      <w:pPr>
        <w:pStyle w:val="Encabezado"/>
        <w:numPr>
          <w:ilvl w:val="0"/>
          <w:numId w:val="4"/>
        </w:numPr>
        <w:jc w:val="both"/>
      </w:pPr>
      <w:r>
        <w:t>Crear un menú vertical de tipo persiana con 4 opciones en el que cuando se pase el ratón por cada opción, se despliegue un submenú con otras 5 opciones. El despliegue tiene que ser hacia abajo y en la misma columna, en el que tanto el despliegue como el repliegue sean animados. Se deja libertad para el resto del diseño del menú.</w:t>
      </w:r>
    </w:p>
    <w:p w:rsidR="00D72C2C" w:rsidRDefault="00D72C2C" w:rsidP="00D72C2C">
      <w:pPr>
        <w:pStyle w:val="Prrafodelista"/>
      </w:pPr>
    </w:p>
    <w:p w:rsidR="00D72C2C" w:rsidRDefault="00D72C2C" w:rsidP="00D72C2C">
      <w:pPr>
        <w:pStyle w:val="Encabezado"/>
        <w:numPr>
          <w:ilvl w:val="0"/>
          <w:numId w:val="4"/>
        </w:numPr>
        <w:jc w:val="both"/>
      </w:pPr>
      <w:r>
        <w:t xml:space="preserve">Crear un menú horizontal como el de la web de </w:t>
      </w:r>
      <w:proofErr w:type="spellStart"/>
      <w:r>
        <w:t>Ubiquiti</w:t>
      </w:r>
      <w:proofErr w:type="spellEnd"/>
      <w:r>
        <w:t xml:space="preserve"> Networks (</w:t>
      </w:r>
      <w:hyperlink r:id="rId14" w:history="1">
        <w:r w:rsidRPr="009F736F">
          <w:rPr>
            <w:rStyle w:val="Hipervnculo"/>
          </w:rPr>
          <w:t>https://www.ubnt.com/</w:t>
        </w:r>
      </w:hyperlink>
      <w:r>
        <w:t>). Se debe incluir la animación del logo de la empresa, pero no la del botón de búsqueda.</w:t>
      </w:r>
    </w:p>
    <w:p w:rsidR="00D72C2C" w:rsidRPr="00D5717E" w:rsidRDefault="00D72C2C" w:rsidP="00865862">
      <w:pPr>
        <w:pStyle w:val="Encabezado"/>
        <w:ind w:left="720"/>
        <w:jc w:val="both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sectPr w:rsidR="00D72C2C" w:rsidRPr="00D5717E" w:rsidSect="006C46D8">
      <w:headerReference w:type="default" r:id="rId15"/>
      <w:footerReference w:type="default" r:id="rId16"/>
      <w:pgSz w:w="11906" w:h="16838" w:code="9"/>
      <w:pgMar w:top="2157" w:right="1701" w:bottom="1701" w:left="1701" w:header="709" w:footer="454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0052" w:rsidRDefault="00B00052" w:rsidP="007C14BF">
      <w:r>
        <w:separator/>
      </w:r>
    </w:p>
  </w:endnote>
  <w:endnote w:type="continuationSeparator" w:id="0">
    <w:p w:rsidR="00B00052" w:rsidRDefault="00B00052" w:rsidP="007C14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cima Nova Pro">
    <w:panose1 w:val="02000506000000020004"/>
    <w:charset w:val="00"/>
    <w:family w:val="modern"/>
    <w:notTrueType/>
    <w:pitch w:val="variable"/>
    <w:sig w:usb0="8000022F" w:usb1="4000004A" w:usb2="00000000" w:usb3="00000000" w:csb0="00000097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Gill Sans MT Condensed">
    <w:panose1 w:val="020B0506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5844" w:rsidRPr="00BA1C8B" w:rsidRDefault="00965844">
    <w:pPr>
      <w:pStyle w:val="Piedepgina"/>
      <w:jc w:val="center"/>
      <w:rPr>
        <w:sz w:val="20"/>
      </w:rPr>
    </w:pPr>
    <w:r w:rsidRPr="00BA1C8B">
      <w:rPr>
        <w:sz w:val="20"/>
      </w:rPr>
      <w:fldChar w:fldCharType="begin"/>
    </w:r>
    <w:r w:rsidRPr="00BA1C8B">
      <w:rPr>
        <w:sz w:val="20"/>
      </w:rPr>
      <w:instrText xml:space="preserve"> PAGE   \* MERGEFORMAT </w:instrText>
    </w:r>
    <w:r w:rsidRPr="00BA1C8B">
      <w:rPr>
        <w:sz w:val="20"/>
      </w:rPr>
      <w:fldChar w:fldCharType="separate"/>
    </w:r>
    <w:r w:rsidR="0046280D">
      <w:rPr>
        <w:noProof/>
        <w:sz w:val="20"/>
      </w:rPr>
      <w:t>2</w:t>
    </w:r>
    <w:r w:rsidRPr="00BA1C8B">
      <w:rPr>
        <w:sz w:val="20"/>
      </w:rPr>
      <w:fldChar w:fldCharType="end"/>
    </w:r>
  </w:p>
  <w:p w:rsidR="00965844" w:rsidRDefault="0096584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0052" w:rsidRDefault="00B00052" w:rsidP="007C14BF">
      <w:r>
        <w:separator/>
      </w:r>
    </w:p>
  </w:footnote>
  <w:footnote w:type="continuationSeparator" w:id="0">
    <w:p w:rsidR="00B00052" w:rsidRDefault="00B00052" w:rsidP="007C14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5844" w:rsidRPr="00CC32E1" w:rsidRDefault="00865862">
    <w:pPr>
      <w:pStyle w:val="Encabezado"/>
      <w:rPr>
        <w:rFonts w:ascii="Bradley Hand ITC" w:hAnsi="Bradley Hand ITC" w:cs="Bradley Hand ITC"/>
        <w:b/>
        <w:bCs/>
      </w:rPr>
    </w:pPr>
    <w:r w:rsidRPr="00865862">
      <w:rPr>
        <w:rFonts w:ascii="Bradley Hand ITC" w:hAnsi="Bradley Hand ITC" w:cs="Bradley Hand ITC"/>
        <w:b/>
        <w:bCs/>
        <w:noProof/>
        <w:lang w:eastAsia="es-ES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B37EC03" wp14:editId="4B65FD9D">
              <wp:simplePos x="0" y="0"/>
              <wp:positionH relativeFrom="column">
                <wp:posOffset>1942465</wp:posOffset>
              </wp:positionH>
              <wp:positionV relativeFrom="paragraph">
                <wp:posOffset>46990</wp:posOffset>
              </wp:positionV>
              <wp:extent cx="2632075" cy="587375"/>
              <wp:effectExtent l="0" t="0" r="0" b="3175"/>
              <wp:wrapNone/>
              <wp:docPr id="4" name="Text Box 1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32075" cy="5873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65862" w:rsidRPr="00CB3842" w:rsidRDefault="00865862" w:rsidP="00865862">
                          <w:pPr>
                            <w:jc w:val="right"/>
                            <w:rPr>
                              <w:rFonts w:ascii="Gill Sans MT Condensed" w:hAnsi="Gill Sans MT Condensed" w:cs="Gill Sans MT Condensed"/>
                              <w:sz w:val="20"/>
                              <w:szCs w:val="28"/>
                            </w:rPr>
                          </w:pPr>
                          <w:r w:rsidRPr="00CB3842">
                            <w:rPr>
                              <w:rFonts w:ascii="Gill Sans MT Condensed" w:hAnsi="Gill Sans MT Condensed" w:cs="Gill Sans MT Condensed"/>
                              <w:sz w:val="20"/>
                              <w:szCs w:val="28"/>
                            </w:rPr>
                            <w:t>Formación Profesional</w:t>
                          </w:r>
                        </w:p>
                        <w:p w:rsidR="00865862" w:rsidRPr="00CB3842" w:rsidRDefault="00865862" w:rsidP="00865862">
                          <w:pPr>
                            <w:jc w:val="right"/>
                            <w:rPr>
                              <w:rFonts w:ascii="Gill Sans MT Condensed" w:hAnsi="Gill Sans MT Condensed" w:cs="Gill Sans MT Condensed"/>
                              <w:sz w:val="20"/>
                              <w:szCs w:val="28"/>
                            </w:rPr>
                          </w:pPr>
                          <w:r>
                            <w:rPr>
                              <w:rFonts w:ascii="Gill Sans MT Condensed" w:hAnsi="Gill Sans MT Condensed" w:cs="Gill Sans MT Condensed"/>
                              <w:sz w:val="20"/>
                              <w:szCs w:val="28"/>
                            </w:rPr>
                            <w:t>1º CFGS DAM</w:t>
                          </w:r>
                        </w:p>
                        <w:p w:rsidR="00865862" w:rsidRPr="00CB3842" w:rsidRDefault="00865862" w:rsidP="00865862">
                          <w:pPr>
                            <w:jc w:val="right"/>
                            <w:rPr>
                              <w:rFonts w:ascii="Gill Sans MT Condensed" w:hAnsi="Gill Sans MT Condensed" w:cs="Gill Sans MT Condensed"/>
                              <w:sz w:val="20"/>
                              <w:szCs w:val="28"/>
                            </w:rPr>
                          </w:pPr>
                          <w:r>
                            <w:rPr>
                              <w:rFonts w:ascii="Gill Sans MT Condensed" w:hAnsi="Gill Sans MT Condensed" w:cs="Gill Sans MT Condensed"/>
                              <w:sz w:val="20"/>
                              <w:szCs w:val="28"/>
                            </w:rPr>
                            <w:t>Lenguajes de Marcas y SGI</w:t>
                          </w:r>
                          <w:r w:rsidRPr="00CB3842">
                            <w:rPr>
                              <w:rFonts w:ascii="Gill Sans MT Condensed" w:hAnsi="Gill Sans MT Condensed" w:cs="Gill Sans MT Condensed"/>
                              <w:sz w:val="20"/>
                              <w:szCs w:val="28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B37EC03" id="_x0000_t202" coordsize="21600,21600" o:spt="202" path="m,l,21600r21600,l21600,xe">
              <v:stroke joinstyle="miter"/>
              <v:path gradientshapeok="t" o:connecttype="rect"/>
            </v:shapetype>
            <v:shape id="Text Box 162" o:spid="_x0000_s1026" type="#_x0000_t202" style="position:absolute;margin-left:152.95pt;margin-top:3.7pt;width:207.25pt;height:46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" filled="f" stroked="f">
              <v:textbox>
                <w:txbxContent>
                  <w:p w:rsidR="00865862" w:rsidRPr="00CB3842" w:rsidRDefault="00865862" w:rsidP="00865862">
                    <w:pPr>
                      <w:jc w:val="right"/>
                      <w:rPr>
                        <w:rFonts w:ascii="Gill Sans MT Condensed" w:hAnsi="Gill Sans MT Condensed" w:cs="Gill Sans MT Condensed"/>
                        <w:sz w:val="20"/>
                        <w:szCs w:val="28"/>
                      </w:rPr>
                    </w:pPr>
                    <w:r w:rsidRPr="00CB3842">
                      <w:rPr>
                        <w:rFonts w:ascii="Gill Sans MT Condensed" w:hAnsi="Gill Sans MT Condensed" w:cs="Gill Sans MT Condensed"/>
                        <w:sz w:val="20"/>
                        <w:szCs w:val="28"/>
                      </w:rPr>
                      <w:t>Formación Profesional</w:t>
                    </w:r>
                  </w:p>
                  <w:p w:rsidR="00865862" w:rsidRPr="00CB3842" w:rsidRDefault="00865862" w:rsidP="00865862">
                    <w:pPr>
                      <w:jc w:val="right"/>
                      <w:rPr>
                        <w:rFonts w:ascii="Gill Sans MT Condensed" w:hAnsi="Gill Sans MT Condensed" w:cs="Gill Sans MT Condensed"/>
                        <w:sz w:val="20"/>
                        <w:szCs w:val="28"/>
                      </w:rPr>
                    </w:pPr>
                    <w:r>
                      <w:rPr>
                        <w:rFonts w:ascii="Gill Sans MT Condensed" w:hAnsi="Gill Sans MT Condensed" w:cs="Gill Sans MT Condensed"/>
                        <w:sz w:val="20"/>
                        <w:szCs w:val="28"/>
                      </w:rPr>
                      <w:t>1º CFGS DAM</w:t>
                    </w:r>
                  </w:p>
                  <w:p w:rsidR="00865862" w:rsidRPr="00CB3842" w:rsidRDefault="00865862" w:rsidP="00865862">
                    <w:pPr>
                      <w:jc w:val="right"/>
                      <w:rPr>
                        <w:rFonts w:ascii="Gill Sans MT Condensed" w:hAnsi="Gill Sans MT Condensed" w:cs="Gill Sans MT Condensed"/>
                        <w:sz w:val="20"/>
                        <w:szCs w:val="28"/>
                      </w:rPr>
                    </w:pPr>
                    <w:r>
                      <w:rPr>
                        <w:rFonts w:ascii="Gill Sans MT Condensed" w:hAnsi="Gill Sans MT Condensed" w:cs="Gill Sans MT Condensed"/>
                        <w:sz w:val="20"/>
                        <w:szCs w:val="28"/>
                      </w:rPr>
                      <w:t>Lenguajes de Marcas y SGI</w:t>
                    </w:r>
                    <w:r w:rsidRPr="00CB3842">
                      <w:rPr>
                        <w:rFonts w:ascii="Gill Sans MT Condensed" w:hAnsi="Gill Sans MT Condensed" w:cs="Gill Sans MT Condensed"/>
                        <w:sz w:val="20"/>
                        <w:szCs w:val="28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Pr="00865862">
      <w:rPr>
        <w:rFonts w:ascii="Bradley Hand ITC" w:hAnsi="Bradley Hand ITC" w:cs="Bradley Hand ITC"/>
        <w:b/>
        <w:bCs/>
        <w:noProof/>
        <w:lang w:eastAsia="es-ES"/>
      </w:rPr>
      <w:drawing>
        <wp:anchor distT="0" distB="0" distL="114300" distR="114300" simplePos="0" relativeHeight="251668480" behindDoc="0" locked="0" layoutInCell="1" allowOverlap="1" wp14:anchorId="22BF57AA" wp14:editId="2192D041">
          <wp:simplePos x="0" y="0"/>
          <wp:positionH relativeFrom="column">
            <wp:posOffset>-1066800</wp:posOffset>
          </wp:positionH>
          <wp:positionV relativeFrom="paragraph">
            <wp:posOffset>-734060</wp:posOffset>
          </wp:positionV>
          <wp:extent cx="7546866" cy="1405719"/>
          <wp:effectExtent l="0" t="0" r="0" b="4445"/>
          <wp:wrapNone/>
          <wp:docPr id="5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becera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6866" cy="140571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36F2C"/>
    <w:multiLevelType w:val="hybridMultilevel"/>
    <w:tmpl w:val="9A50717E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0C0A1D85"/>
    <w:multiLevelType w:val="hybridMultilevel"/>
    <w:tmpl w:val="40DEF50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ED19AE"/>
    <w:multiLevelType w:val="hybridMultilevel"/>
    <w:tmpl w:val="C8A865C2"/>
    <w:lvl w:ilvl="0" w:tplc="0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30FD27F3"/>
    <w:multiLevelType w:val="hybridMultilevel"/>
    <w:tmpl w:val="AC72305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815004"/>
    <w:multiLevelType w:val="hybridMultilevel"/>
    <w:tmpl w:val="E4C033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6E5448"/>
    <w:multiLevelType w:val="hybridMultilevel"/>
    <w:tmpl w:val="07DCF952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7886BFB"/>
    <w:multiLevelType w:val="hybridMultilevel"/>
    <w:tmpl w:val="8ABA662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3E1A7F"/>
    <w:multiLevelType w:val="hybridMultilevel"/>
    <w:tmpl w:val="57B89006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ED87D6C"/>
    <w:multiLevelType w:val="hybridMultilevel"/>
    <w:tmpl w:val="C144D28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532B6E"/>
    <w:multiLevelType w:val="hybridMultilevel"/>
    <w:tmpl w:val="D31C5B26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ED14F7"/>
    <w:multiLevelType w:val="hybridMultilevel"/>
    <w:tmpl w:val="DA26A246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D085472"/>
    <w:multiLevelType w:val="hybridMultilevel"/>
    <w:tmpl w:val="AC60548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29413A"/>
    <w:multiLevelType w:val="hybridMultilevel"/>
    <w:tmpl w:val="3AC85FB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1"/>
  </w:num>
  <w:num w:numId="5">
    <w:abstractNumId w:val="9"/>
  </w:num>
  <w:num w:numId="6">
    <w:abstractNumId w:val="10"/>
  </w:num>
  <w:num w:numId="7">
    <w:abstractNumId w:val="7"/>
  </w:num>
  <w:num w:numId="8">
    <w:abstractNumId w:val="2"/>
  </w:num>
  <w:num w:numId="9">
    <w:abstractNumId w:val="8"/>
  </w:num>
  <w:num w:numId="10">
    <w:abstractNumId w:val="12"/>
  </w:num>
  <w:num w:numId="11">
    <w:abstractNumId w:val="11"/>
  </w:num>
  <w:num w:numId="12">
    <w:abstractNumId w:val="3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attachedTemplate r:id="rId1"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8B7"/>
    <w:rsid w:val="000046F4"/>
    <w:rsid w:val="00073D0B"/>
    <w:rsid w:val="000A024F"/>
    <w:rsid w:val="001061E3"/>
    <w:rsid w:val="00132ACD"/>
    <w:rsid w:val="0017510A"/>
    <w:rsid w:val="001B3C14"/>
    <w:rsid w:val="001F41D2"/>
    <w:rsid w:val="002043C7"/>
    <w:rsid w:val="002113D1"/>
    <w:rsid w:val="00232941"/>
    <w:rsid w:val="00247737"/>
    <w:rsid w:val="00283166"/>
    <w:rsid w:val="002A630E"/>
    <w:rsid w:val="002F04D6"/>
    <w:rsid w:val="003528CA"/>
    <w:rsid w:val="0035355A"/>
    <w:rsid w:val="003C66A9"/>
    <w:rsid w:val="00422E4A"/>
    <w:rsid w:val="00442E90"/>
    <w:rsid w:val="0046280D"/>
    <w:rsid w:val="0046398B"/>
    <w:rsid w:val="00472E36"/>
    <w:rsid w:val="004D08B7"/>
    <w:rsid w:val="004D76B4"/>
    <w:rsid w:val="004F3797"/>
    <w:rsid w:val="00500768"/>
    <w:rsid w:val="00501CF3"/>
    <w:rsid w:val="005641B8"/>
    <w:rsid w:val="0056751A"/>
    <w:rsid w:val="005D1A84"/>
    <w:rsid w:val="00641CB4"/>
    <w:rsid w:val="00676D8B"/>
    <w:rsid w:val="006947D8"/>
    <w:rsid w:val="006C46D8"/>
    <w:rsid w:val="006C7DF5"/>
    <w:rsid w:val="006D0606"/>
    <w:rsid w:val="00701A16"/>
    <w:rsid w:val="0070525D"/>
    <w:rsid w:val="007062E1"/>
    <w:rsid w:val="007208E3"/>
    <w:rsid w:val="007441A9"/>
    <w:rsid w:val="00776AE6"/>
    <w:rsid w:val="007A6AF5"/>
    <w:rsid w:val="007C14BF"/>
    <w:rsid w:val="00860261"/>
    <w:rsid w:val="008616BA"/>
    <w:rsid w:val="00863515"/>
    <w:rsid w:val="00864818"/>
    <w:rsid w:val="00865862"/>
    <w:rsid w:val="0088131F"/>
    <w:rsid w:val="008822DB"/>
    <w:rsid w:val="008B2860"/>
    <w:rsid w:val="008F5A66"/>
    <w:rsid w:val="008F6347"/>
    <w:rsid w:val="009157E1"/>
    <w:rsid w:val="00965844"/>
    <w:rsid w:val="009D7A0D"/>
    <w:rsid w:val="009E0B31"/>
    <w:rsid w:val="009F261E"/>
    <w:rsid w:val="00A47FED"/>
    <w:rsid w:val="00A71974"/>
    <w:rsid w:val="00A97CAA"/>
    <w:rsid w:val="00AC342F"/>
    <w:rsid w:val="00AD689C"/>
    <w:rsid w:val="00B00052"/>
    <w:rsid w:val="00B05D5C"/>
    <w:rsid w:val="00B15C6F"/>
    <w:rsid w:val="00B61B3A"/>
    <w:rsid w:val="00B65DC5"/>
    <w:rsid w:val="00B840DF"/>
    <w:rsid w:val="00BA01AC"/>
    <w:rsid w:val="00BA1C8B"/>
    <w:rsid w:val="00C274CF"/>
    <w:rsid w:val="00C34CCF"/>
    <w:rsid w:val="00C5703D"/>
    <w:rsid w:val="00CC32E1"/>
    <w:rsid w:val="00CC4F0D"/>
    <w:rsid w:val="00D05D2E"/>
    <w:rsid w:val="00D11855"/>
    <w:rsid w:val="00D17EC2"/>
    <w:rsid w:val="00D36B24"/>
    <w:rsid w:val="00D5717E"/>
    <w:rsid w:val="00D72C2C"/>
    <w:rsid w:val="00DA2E28"/>
    <w:rsid w:val="00E01A98"/>
    <w:rsid w:val="00E1571E"/>
    <w:rsid w:val="00E513B0"/>
    <w:rsid w:val="00E63292"/>
    <w:rsid w:val="00E93EE2"/>
    <w:rsid w:val="00EA1337"/>
    <w:rsid w:val="00EC5EF2"/>
    <w:rsid w:val="00F40883"/>
    <w:rsid w:val="00F6339B"/>
    <w:rsid w:val="00F83387"/>
    <w:rsid w:val="00FA1CFA"/>
    <w:rsid w:val="00FA69EB"/>
    <w:rsid w:val="00FB538F"/>
    <w:rsid w:val="00FD5DD4"/>
    <w:rsid w:val="00FD6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577C1087-F09C-46F1-BD3A-74F74AA3D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uiPriority="0"/>
    <w:lsdException w:name="footer" w:lock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280D"/>
    <w:pPr>
      <w:widowControl w:val="0"/>
      <w:suppressAutoHyphens/>
    </w:pPr>
    <w:rPr>
      <w:rFonts w:ascii="Decima Nova Pro" w:eastAsia="Arial Unicode MS" w:hAnsi="Decima Nova Pro"/>
      <w:kern w:val="1"/>
      <w:sz w:val="24"/>
      <w:szCs w:val="24"/>
      <w:lang w:eastAsia="en-US"/>
    </w:rPr>
  </w:style>
  <w:style w:type="paragraph" w:styleId="Ttulo1">
    <w:name w:val="heading 1"/>
    <w:basedOn w:val="Normal"/>
    <w:next w:val="Normal"/>
    <w:link w:val="Ttulo1Car"/>
    <w:qFormat/>
    <w:locked/>
    <w:rsid w:val="0017510A"/>
    <w:pPr>
      <w:keepNext/>
      <w:spacing w:before="240" w:after="60"/>
      <w:outlineLvl w:val="0"/>
    </w:pPr>
    <w:rPr>
      <w:rFonts w:ascii="Century" w:eastAsia="Times New Roman" w:hAnsi="Century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semiHidden/>
    <w:unhideWhenUsed/>
    <w:qFormat/>
    <w:locked/>
    <w:rsid w:val="0017510A"/>
    <w:pPr>
      <w:keepNext/>
      <w:spacing w:before="240" w:after="60"/>
      <w:outlineLvl w:val="1"/>
    </w:pPr>
    <w:rPr>
      <w:rFonts w:ascii="Century" w:eastAsia="Times New Roman" w:hAnsi="Century"/>
      <w:b/>
      <w:bCs/>
      <w:i/>
      <w:i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EA1337"/>
    <w:pPr>
      <w:tabs>
        <w:tab w:val="center" w:pos="4252"/>
        <w:tab w:val="right" w:pos="8504"/>
      </w:tabs>
    </w:pPr>
    <w:rPr>
      <w:rFonts w:eastAsia="Calibri"/>
    </w:rPr>
  </w:style>
  <w:style w:type="character" w:customStyle="1" w:styleId="EncabezadoCar">
    <w:name w:val="Encabezado Car"/>
    <w:link w:val="Encabezado"/>
    <w:uiPriority w:val="99"/>
    <w:locked/>
    <w:rsid w:val="00EA1337"/>
    <w:rPr>
      <w:rFonts w:ascii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rsid w:val="00EA1337"/>
    <w:pPr>
      <w:tabs>
        <w:tab w:val="center" w:pos="4252"/>
        <w:tab w:val="right" w:pos="8504"/>
      </w:tabs>
    </w:pPr>
    <w:rPr>
      <w:rFonts w:ascii="Trebuchet MS" w:eastAsia="Calibri" w:hAnsi="Trebuchet MS"/>
    </w:rPr>
  </w:style>
  <w:style w:type="character" w:customStyle="1" w:styleId="PiedepginaCar">
    <w:name w:val="Pie de página Car"/>
    <w:link w:val="Piedepgina"/>
    <w:uiPriority w:val="99"/>
    <w:locked/>
    <w:rsid w:val="00EA1337"/>
    <w:rPr>
      <w:rFonts w:ascii="Trebuchet MS" w:hAnsi="Trebuchet MS" w:cs="Trebuchet MS"/>
      <w:color w:val="000000"/>
      <w:sz w:val="24"/>
      <w:szCs w:val="24"/>
      <w:lang w:eastAsia="es-ES"/>
    </w:rPr>
  </w:style>
  <w:style w:type="paragraph" w:customStyle="1" w:styleId="Nombredireccininterior">
    <w:name w:val="Nombre dirección interior"/>
    <w:basedOn w:val="Normal"/>
    <w:next w:val="Normal"/>
    <w:uiPriority w:val="99"/>
    <w:rsid w:val="00EA1337"/>
    <w:pPr>
      <w:spacing w:before="220"/>
      <w:ind w:left="835" w:right="-360"/>
    </w:pPr>
    <w:rPr>
      <w:rFonts w:eastAsia="Batang"/>
      <w:sz w:val="20"/>
      <w:szCs w:val="20"/>
    </w:rPr>
  </w:style>
  <w:style w:type="table" w:styleId="Tablaconcuadrcula">
    <w:name w:val="Table Grid"/>
    <w:basedOn w:val="Tablanormal"/>
    <w:uiPriority w:val="59"/>
    <w:locked/>
    <w:rsid w:val="006C46D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A1C8B"/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BA1C8B"/>
    <w:rPr>
      <w:rFonts w:ascii="Tahoma" w:eastAsia="Times New Roman" w:hAnsi="Tahoma" w:cs="Tahoma"/>
      <w:color w:val="000000"/>
      <w:sz w:val="16"/>
      <w:szCs w:val="16"/>
    </w:rPr>
  </w:style>
  <w:style w:type="character" w:styleId="nfasis">
    <w:name w:val="Emphasis"/>
    <w:basedOn w:val="Fuentedeprrafopredeter"/>
    <w:qFormat/>
    <w:locked/>
    <w:rsid w:val="0017510A"/>
    <w:rPr>
      <w:rFonts w:ascii="Century Gothic" w:hAnsi="Century Gothic"/>
      <w:i/>
      <w:iCs/>
    </w:rPr>
  </w:style>
  <w:style w:type="paragraph" w:styleId="Subttulo">
    <w:name w:val="Subtitle"/>
    <w:basedOn w:val="Normal"/>
    <w:next w:val="Normal"/>
    <w:link w:val="SubttuloCar"/>
    <w:qFormat/>
    <w:locked/>
    <w:rsid w:val="0017510A"/>
    <w:pPr>
      <w:spacing w:after="60"/>
      <w:jc w:val="center"/>
      <w:outlineLvl w:val="1"/>
    </w:pPr>
    <w:rPr>
      <w:rFonts w:ascii="Century" w:eastAsia="Times New Roman" w:hAnsi="Century"/>
    </w:rPr>
  </w:style>
  <w:style w:type="character" w:customStyle="1" w:styleId="SubttuloCar">
    <w:name w:val="Subtítulo Car"/>
    <w:basedOn w:val="Fuentedeprrafopredeter"/>
    <w:link w:val="Subttulo"/>
    <w:rsid w:val="0017510A"/>
    <w:rPr>
      <w:rFonts w:ascii="Century" w:eastAsia="Times New Roman" w:hAnsi="Century" w:cs="Times New Roman"/>
      <w:color w:val="000000"/>
      <w:sz w:val="24"/>
      <w:szCs w:val="24"/>
    </w:rPr>
  </w:style>
  <w:style w:type="character" w:styleId="Textoennegrita">
    <w:name w:val="Strong"/>
    <w:basedOn w:val="Fuentedeprrafopredeter"/>
    <w:qFormat/>
    <w:locked/>
    <w:rsid w:val="0017510A"/>
    <w:rPr>
      <w:rFonts w:ascii="Century Gothic" w:hAnsi="Century Gothic"/>
      <w:b/>
      <w:bCs/>
    </w:rPr>
  </w:style>
  <w:style w:type="paragraph" w:styleId="Ttulo">
    <w:name w:val="Title"/>
    <w:basedOn w:val="Normal"/>
    <w:next w:val="Normal"/>
    <w:link w:val="TtuloCar"/>
    <w:qFormat/>
    <w:locked/>
    <w:rsid w:val="0017510A"/>
    <w:pPr>
      <w:spacing w:before="240" w:after="60"/>
      <w:jc w:val="center"/>
      <w:outlineLvl w:val="0"/>
    </w:pPr>
    <w:rPr>
      <w:rFonts w:ascii="Century" w:eastAsia="Times New Roman" w:hAnsi="Century"/>
      <w:b/>
      <w:bCs/>
      <w:kern w:val="28"/>
      <w:sz w:val="32"/>
      <w:szCs w:val="32"/>
    </w:rPr>
  </w:style>
  <w:style w:type="character" w:customStyle="1" w:styleId="TtuloCar">
    <w:name w:val="Título Car"/>
    <w:basedOn w:val="Fuentedeprrafopredeter"/>
    <w:link w:val="Ttulo"/>
    <w:rsid w:val="0017510A"/>
    <w:rPr>
      <w:rFonts w:ascii="Century" w:eastAsia="Times New Roman" w:hAnsi="Century" w:cs="Times New Roman"/>
      <w:b/>
      <w:bCs/>
      <w:color w:val="000000"/>
      <w:kern w:val="28"/>
      <w:sz w:val="32"/>
      <w:szCs w:val="32"/>
    </w:rPr>
  </w:style>
  <w:style w:type="character" w:customStyle="1" w:styleId="Ttulo1Car">
    <w:name w:val="Título 1 Car"/>
    <w:basedOn w:val="Fuentedeprrafopredeter"/>
    <w:link w:val="Ttulo1"/>
    <w:rsid w:val="0017510A"/>
    <w:rPr>
      <w:rFonts w:ascii="Century" w:eastAsia="Times New Roman" w:hAnsi="Century" w:cs="Times New Roman"/>
      <w:b/>
      <w:bCs/>
      <w:color w:val="000000"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semiHidden/>
    <w:rsid w:val="0017510A"/>
    <w:rPr>
      <w:rFonts w:ascii="Century" w:eastAsia="Times New Roman" w:hAnsi="Century" w:cs="Times New Roman"/>
      <w:b/>
      <w:bCs/>
      <w:i/>
      <w:iCs/>
      <w:color w:val="000000"/>
      <w:sz w:val="28"/>
      <w:szCs w:val="28"/>
    </w:rPr>
  </w:style>
  <w:style w:type="paragraph" w:styleId="Sinespaciado">
    <w:name w:val="No Spacing"/>
    <w:uiPriority w:val="1"/>
    <w:qFormat/>
    <w:rsid w:val="0017510A"/>
    <w:rPr>
      <w:rFonts w:ascii="Century Gothic" w:eastAsia="Times New Roman" w:hAnsi="Century Gothic" w:cs="Trebuchet MS"/>
      <w:color w:val="000000"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17510A"/>
    <w:rPr>
      <w:rFonts w:ascii="Century Gothic" w:hAnsi="Century Gothic"/>
      <w:i/>
      <w:iCs/>
      <w:color w:val="808080"/>
    </w:rPr>
  </w:style>
  <w:style w:type="character" w:styleId="nfasisintenso">
    <w:name w:val="Intense Emphasis"/>
    <w:basedOn w:val="Fuentedeprrafopredeter"/>
    <w:uiPriority w:val="21"/>
    <w:qFormat/>
    <w:rsid w:val="0017510A"/>
    <w:rPr>
      <w:rFonts w:ascii="Century Gothic" w:hAnsi="Century Gothic"/>
      <w:b/>
      <w:bCs/>
      <w:i/>
      <w:iCs/>
      <w:color w:val="4F81BD"/>
    </w:rPr>
  </w:style>
  <w:style w:type="character" w:styleId="Referenciasutil">
    <w:name w:val="Subtle Reference"/>
    <w:basedOn w:val="Fuentedeprrafopredeter"/>
    <w:uiPriority w:val="31"/>
    <w:qFormat/>
    <w:rsid w:val="0017510A"/>
    <w:rPr>
      <w:rFonts w:ascii="Century Gothic" w:hAnsi="Century Gothic"/>
      <w:smallCaps/>
      <w:color w:val="C0504D"/>
      <w:u w:val="single"/>
    </w:rPr>
  </w:style>
  <w:style w:type="character" w:styleId="Referenciaintensa">
    <w:name w:val="Intense Reference"/>
    <w:basedOn w:val="Fuentedeprrafopredeter"/>
    <w:uiPriority w:val="32"/>
    <w:qFormat/>
    <w:rsid w:val="0017510A"/>
    <w:rPr>
      <w:rFonts w:ascii="Century Gothic" w:hAnsi="Century Gothic"/>
      <w:b/>
      <w:bCs/>
      <w:smallCaps/>
      <w:color w:val="C0504D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17510A"/>
    <w:rPr>
      <w:rFonts w:ascii="Century Gothic" w:hAnsi="Century Gothic"/>
      <w:b/>
      <w:bCs/>
      <w:smallCaps/>
      <w:spacing w:val="5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8616BA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8616BA"/>
    <w:rPr>
      <w:rFonts w:ascii="Tahoma" w:eastAsia="Arial Unicode MS" w:hAnsi="Tahoma" w:cs="Tahoma"/>
      <w:kern w:val="1"/>
      <w:sz w:val="16"/>
      <w:szCs w:val="16"/>
      <w:lang w:eastAsia="en-US"/>
    </w:rPr>
  </w:style>
  <w:style w:type="paragraph" w:styleId="Prrafodelista">
    <w:name w:val="List Paragraph"/>
    <w:basedOn w:val="Normal"/>
    <w:uiPriority w:val="34"/>
    <w:qFormat/>
    <w:rsid w:val="00D5717E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046F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046F4"/>
    <w:rPr>
      <w:rFonts w:ascii="Courier New" w:eastAsia="Times New Roman" w:hAnsi="Courier New" w:cs="Courier New"/>
    </w:rPr>
  </w:style>
  <w:style w:type="character" w:customStyle="1" w:styleId="sc0">
    <w:name w:val="sc0"/>
    <w:basedOn w:val="Fuentedeprrafopredeter"/>
    <w:rsid w:val="000046F4"/>
  </w:style>
  <w:style w:type="character" w:customStyle="1" w:styleId="sc2">
    <w:name w:val="sc2"/>
    <w:basedOn w:val="Fuentedeprrafopredeter"/>
    <w:rsid w:val="000046F4"/>
  </w:style>
  <w:style w:type="character" w:customStyle="1" w:styleId="kw2">
    <w:name w:val="kw2"/>
    <w:basedOn w:val="Fuentedeprrafopredeter"/>
    <w:rsid w:val="000046F4"/>
  </w:style>
  <w:style w:type="character" w:customStyle="1" w:styleId="sy0">
    <w:name w:val="sy0"/>
    <w:basedOn w:val="Fuentedeprrafopredeter"/>
    <w:rsid w:val="000046F4"/>
  </w:style>
  <w:style w:type="character" w:customStyle="1" w:styleId="st0">
    <w:name w:val="st0"/>
    <w:basedOn w:val="Fuentedeprrafopredeter"/>
    <w:rsid w:val="000046F4"/>
  </w:style>
  <w:style w:type="character" w:customStyle="1" w:styleId="kw3">
    <w:name w:val="kw3"/>
    <w:basedOn w:val="Fuentedeprrafopredeter"/>
    <w:rsid w:val="000046F4"/>
  </w:style>
  <w:style w:type="character" w:customStyle="1" w:styleId="sc1">
    <w:name w:val="sc1"/>
    <w:basedOn w:val="Fuentedeprrafopredeter"/>
    <w:rsid w:val="000046F4"/>
  </w:style>
  <w:style w:type="character" w:styleId="Hipervnculo">
    <w:name w:val="Hyperlink"/>
    <w:basedOn w:val="Fuentedeprrafopredeter"/>
    <w:uiPriority w:val="99"/>
    <w:unhideWhenUsed/>
    <w:rsid w:val="003528CA"/>
    <w:rPr>
      <w:color w:val="0000FF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72C2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920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9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7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4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6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3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2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pple.com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w3schools.com/css/css_background.asp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jp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hyperlink" Target="https://www.ubnt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97.DropBox\My%20Dropbox\colegio\plantilla_practic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419F89-A664-49E2-BD96-FF993F3F35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plantilla_practica.dotx</Template>
  <TotalTime>1</TotalTime>
  <Pages>1</Pages>
  <Words>449</Words>
  <Characters>2473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Rafael Villar Liñán</dc:creator>
  <cp:lastModifiedBy>Vocalia Información Regional. Salesianos Cooperadores</cp:lastModifiedBy>
  <cp:revision>4</cp:revision>
  <cp:lastPrinted>2014-11-12T11:58:00Z</cp:lastPrinted>
  <dcterms:created xsi:type="dcterms:W3CDTF">2018-01-07T16:05:00Z</dcterms:created>
  <dcterms:modified xsi:type="dcterms:W3CDTF">2019-01-21T22:29:00Z</dcterms:modified>
</cp:coreProperties>
</file>